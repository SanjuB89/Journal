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CE7" w:rsidRPr="006E7335" w:rsidRDefault="006257F5" w:rsidP="006E733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7335">
        <w:rPr>
          <w:rFonts w:ascii="Times New Roman" w:hAnsi="Times New Roman" w:cs="Times New Roman"/>
          <w:b/>
          <w:sz w:val="32"/>
          <w:szCs w:val="32"/>
        </w:rPr>
        <w:t>Senior Design 1 project proposal</w:t>
      </w:r>
    </w:p>
    <w:p w:rsidR="00584BB4" w:rsidRDefault="00584BB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Date: </w:t>
      </w:r>
      <w:r w:rsidRPr="00584BB4">
        <w:rPr>
          <w:rFonts w:ascii="Times New Roman" w:hAnsi="Times New Roman" w:cs="Times New Roman"/>
        </w:rPr>
        <w:t>09-04-2019</w:t>
      </w:r>
    </w:p>
    <w:p w:rsidR="006257F5" w:rsidRPr="006E7335" w:rsidRDefault="006257F5">
      <w:pPr>
        <w:rPr>
          <w:rFonts w:ascii="Times New Roman" w:hAnsi="Times New Roman" w:cs="Times New Roman"/>
        </w:rPr>
      </w:pPr>
      <w:r w:rsidRPr="006E7335">
        <w:rPr>
          <w:rFonts w:ascii="Times New Roman" w:hAnsi="Times New Roman" w:cs="Times New Roman"/>
          <w:b/>
        </w:rPr>
        <w:t>Customer name:</w:t>
      </w:r>
      <w:r w:rsidRPr="006E7335">
        <w:rPr>
          <w:rFonts w:ascii="Times New Roman" w:hAnsi="Times New Roman" w:cs="Times New Roman"/>
        </w:rPr>
        <w:t xml:space="preserve"> Dr. Xuguang Chen</w:t>
      </w:r>
    </w:p>
    <w:p w:rsidR="00584BB4" w:rsidRDefault="006257F5">
      <w:pPr>
        <w:rPr>
          <w:rFonts w:ascii="Times New Roman" w:hAnsi="Times New Roman" w:cs="Times New Roman"/>
        </w:rPr>
      </w:pPr>
      <w:r w:rsidRPr="006E7335">
        <w:rPr>
          <w:rFonts w:ascii="Times New Roman" w:hAnsi="Times New Roman" w:cs="Times New Roman"/>
          <w:b/>
        </w:rPr>
        <w:t>Evaluator:</w:t>
      </w:r>
      <w:r w:rsidRPr="006E7335">
        <w:rPr>
          <w:rFonts w:ascii="Times New Roman" w:hAnsi="Times New Roman" w:cs="Times New Roman"/>
        </w:rPr>
        <w:t xml:space="preserve"> Dr. Harold Lawrence Nelson</w:t>
      </w:r>
    </w:p>
    <w:p w:rsidR="006E7335" w:rsidRDefault="00692FF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Project </w:t>
      </w:r>
      <w:r w:rsidR="006E7335" w:rsidRPr="006E7335">
        <w:rPr>
          <w:rFonts w:ascii="Times New Roman" w:hAnsi="Times New Roman" w:cs="Times New Roman"/>
          <w:b/>
        </w:rPr>
        <w:t>Team Members:</w:t>
      </w:r>
    </w:p>
    <w:p w:rsidR="006E7335" w:rsidRPr="00692FFC" w:rsidRDefault="006E7335" w:rsidP="006E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2FFC">
        <w:rPr>
          <w:rFonts w:ascii="Times New Roman" w:hAnsi="Times New Roman" w:cs="Times New Roman"/>
        </w:rPr>
        <w:t>Sanju Byanjankar</w:t>
      </w:r>
    </w:p>
    <w:p w:rsidR="006E7335" w:rsidRPr="00692FFC" w:rsidRDefault="006E7335" w:rsidP="006E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2FFC">
        <w:rPr>
          <w:rFonts w:ascii="Times New Roman" w:hAnsi="Times New Roman" w:cs="Times New Roman"/>
        </w:rPr>
        <w:t>Joshua S</w:t>
      </w:r>
      <w:r w:rsidR="00692FFC" w:rsidRPr="00692FFC">
        <w:rPr>
          <w:rFonts w:ascii="Times New Roman" w:hAnsi="Times New Roman" w:cs="Times New Roman"/>
        </w:rPr>
        <w:t>c</w:t>
      </w:r>
      <w:r w:rsidRPr="00692FFC">
        <w:rPr>
          <w:rFonts w:ascii="Times New Roman" w:hAnsi="Times New Roman" w:cs="Times New Roman"/>
        </w:rPr>
        <w:t>hulz</w:t>
      </w:r>
    </w:p>
    <w:p w:rsidR="006E7335" w:rsidRPr="00692FFC" w:rsidRDefault="006E7335" w:rsidP="006E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2FFC">
        <w:rPr>
          <w:rFonts w:ascii="Times New Roman" w:hAnsi="Times New Roman" w:cs="Times New Roman"/>
        </w:rPr>
        <w:t>Connor J. Dickinson</w:t>
      </w:r>
    </w:p>
    <w:p w:rsidR="006E7335" w:rsidRPr="006E7335" w:rsidRDefault="006E7335">
      <w:pPr>
        <w:rPr>
          <w:rFonts w:ascii="Times New Roman" w:hAnsi="Times New Roman" w:cs="Times New Roman"/>
          <w:b/>
        </w:rPr>
      </w:pPr>
      <w:r w:rsidRPr="006E7335">
        <w:rPr>
          <w:rFonts w:ascii="Times New Roman" w:hAnsi="Times New Roman" w:cs="Times New Roman"/>
          <w:b/>
        </w:rPr>
        <w:t xml:space="preserve">Proposed project: </w:t>
      </w:r>
    </w:p>
    <w:p w:rsidR="006257F5" w:rsidRDefault="006E7335">
      <w:pPr>
        <w:rPr>
          <w:rFonts w:ascii="Times New Roman" w:hAnsi="Times New Roman" w:cs="Times New Roman"/>
        </w:rPr>
      </w:pPr>
      <w:r w:rsidRPr="006E7335">
        <w:rPr>
          <w:rFonts w:ascii="Times New Roman" w:hAnsi="Times New Roman" w:cs="Times New Roman"/>
        </w:rPr>
        <w:t xml:space="preserve">Create an effective Lab tutorial to ease the teaching process to </w:t>
      </w:r>
      <w:r w:rsidR="00584BB4">
        <w:rPr>
          <w:rFonts w:ascii="Times New Roman" w:hAnsi="Times New Roman" w:cs="Times New Roman"/>
        </w:rPr>
        <w:t xml:space="preserve">educate </w:t>
      </w:r>
      <w:r w:rsidRPr="006E7335">
        <w:rPr>
          <w:rFonts w:ascii="Times New Roman" w:hAnsi="Times New Roman" w:cs="Times New Roman"/>
        </w:rPr>
        <w:t>approximately 1.5K</w:t>
      </w:r>
      <w:r w:rsidR="00584BB4">
        <w:rPr>
          <w:rFonts w:ascii="Times New Roman" w:hAnsi="Times New Roman" w:cs="Times New Roman"/>
        </w:rPr>
        <w:t xml:space="preserve"> </w:t>
      </w:r>
      <w:proofErr w:type="gramStart"/>
      <w:r w:rsidR="00584BB4">
        <w:rPr>
          <w:rFonts w:ascii="Times New Roman" w:hAnsi="Times New Roman" w:cs="Times New Roman"/>
        </w:rPr>
        <w:t>students,</w:t>
      </w:r>
      <w:r w:rsidRPr="006E7335">
        <w:rPr>
          <w:rFonts w:ascii="Times New Roman" w:hAnsi="Times New Roman" w:cs="Times New Roman"/>
        </w:rPr>
        <w:t xml:space="preserve"> that</w:t>
      </w:r>
      <w:proofErr w:type="gramEnd"/>
      <w:r w:rsidRPr="006E7335">
        <w:rPr>
          <w:rFonts w:ascii="Times New Roman" w:hAnsi="Times New Roman" w:cs="Times New Roman"/>
        </w:rPr>
        <w:t xml:space="preserve"> are enrolled in Saint Martin’s University located at 5000 Ab</w:t>
      </w:r>
      <w:r w:rsidR="00692FFC">
        <w:rPr>
          <w:rFonts w:ascii="Times New Roman" w:hAnsi="Times New Roman" w:cs="Times New Roman"/>
        </w:rPr>
        <w:t>bey Way SE, Lacey, WA 98503-3200.</w:t>
      </w:r>
    </w:p>
    <w:p w:rsidR="00692FFC" w:rsidRDefault="00692F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will have two parts:</w:t>
      </w:r>
    </w:p>
    <w:p w:rsidR="00692FFC" w:rsidRDefault="00692FFC" w:rsidP="00692F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Runnable Web development to create tutorials, which will include the Examples, Solutions to the Examples and Explanation.</w:t>
      </w:r>
    </w:p>
    <w:p w:rsidR="000E6518" w:rsidRPr="000E6518" w:rsidRDefault="00692FFC" w:rsidP="000E6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Parallel Programming or also called Parallel computing </w:t>
      </w:r>
      <w:r w:rsidR="000E6518">
        <w:rPr>
          <w:rFonts w:ascii="Times New Roman" w:hAnsi="Times New Roman" w:cs="Times New Roman"/>
        </w:rPr>
        <w:t>(OPMP and MPI)</w:t>
      </w:r>
    </w:p>
    <w:p w:rsidR="00692FFC" w:rsidRDefault="000E6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languages:</w:t>
      </w:r>
      <w:bookmarkStart w:id="0" w:name="_GoBack"/>
      <w:bookmarkEnd w:id="0"/>
    </w:p>
    <w:p w:rsidR="000E6518" w:rsidRDefault="000E6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C, C++, C#, 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 are the feasible programming languages and one out of the four programming languages is to be chosen in accordance to the higher compatibility towards Raspberry Pie editor.</w:t>
      </w:r>
    </w:p>
    <w:p w:rsidR="000E6518" w:rsidRDefault="00BC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Repository: </w:t>
      </w:r>
      <w:hyperlink r:id="rId5" w:history="1">
        <w:r w:rsidRPr="00320B9B">
          <w:rPr>
            <w:rStyle w:val="Hyperlink"/>
            <w:rFonts w:ascii="Times New Roman" w:hAnsi="Times New Roman" w:cs="Times New Roman"/>
          </w:rPr>
          <w:t>https://github.com/SanjuB89/Journal.git</w:t>
        </w:r>
      </w:hyperlink>
    </w:p>
    <w:p w:rsidR="00BC4D43" w:rsidRPr="00692FFC" w:rsidRDefault="00BC4D43">
      <w:pPr>
        <w:rPr>
          <w:rFonts w:ascii="Times New Roman" w:hAnsi="Times New Roman" w:cs="Times New Roman"/>
        </w:rPr>
      </w:pPr>
    </w:p>
    <w:p w:rsidR="006E7335" w:rsidRDefault="006E7335"/>
    <w:sectPr w:rsidR="006E7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B5F61"/>
    <w:multiLevelType w:val="hybridMultilevel"/>
    <w:tmpl w:val="2D880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D342D"/>
    <w:multiLevelType w:val="hybridMultilevel"/>
    <w:tmpl w:val="E3D4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7F5"/>
    <w:rsid w:val="000E6518"/>
    <w:rsid w:val="004E6DD8"/>
    <w:rsid w:val="00511905"/>
    <w:rsid w:val="00584BB4"/>
    <w:rsid w:val="006257F5"/>
    <w:rsid w:val="00692FFC"/>
    <w:rsid w:val="006E7335"/>
    <w:rsid w:val="00BC4D43"/>
    <w:rsid w:val="00C43083"/>
    <w:rsid w:val="00DC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7ED1"/>
  <w15:chartTrackingRefBased/>
  <w15:docId w15:val="{12FD169A-1098-478E-91AC-A5A8A469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57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7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E7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D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9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juB89/Journa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72F03766</Template>
  <TotalTime>73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Martin's University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Byanjankar, Sanju</dc:creator>
  <cp:keywords/>
  <dc:description/>
  <cp:lastModifiedBy>Byanjankar, Sanju</cp:lastModifiedBy>
  <cp:revision>2</cp:revision>
  <dcterms:created xsi:type="dcterms:W3CDTF">2019-09-04T21:07:00Z</dcterms:created>
  <dcterms:modified xsi:type="dcterms:W3CDTF">2019-09-04T23:08:00Z</dcterms:modified>
</cp:coreProperties>
</file>